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A6A1" w14:textId="77777777" w:rsidR="00C6554A" w:rsidRPr="008B5277" w:rsidRDefault="002554CD" w:rsidP="00C6554A">
      <w:pPr>
        <w:pStyle w:val="Fotoraf"/>
      </w:pPr>
      <w:r w:rsidRPr="008B5277">
        <w:rPr>
          <w:noProof/>
          <w:lang w:bidi="tr-TR"/>
        </w:rPr>
        <w:drawing>
          <wp:inline distT="0" distB="0" distL="0" distR="0" wp14:anchorId="77B03FA1" wp14:editId="0E4C2B8C">
            <wp:extent cx="3657600" cy="1371600"/>
            <wp:effectExtent l="0" t="0" r="0" b="0"/>
            <wp:docPr id="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1371600"/>
                    </a:xfrm>
                    <a:prstGeom prst="rect">
                      <a:avLst/>
                    </a:prstGeom>
                    <a:noFill/>
                    <a:ln w="254000" cap="rnd">
                      <a:noFill/>
                    </a:ln>
                    <a:effectLst/>
                  </pic:spPr>
                </pic:pic>
              </a:graphicData>
            </a:graphic>
          </wp:inline>
        </w:drawing>
      </w:r>
    </w:p>
    <w:p w14:paraId="67903F09" w14:textId="67A8A7DB" w:rsidR="00C6554A" w:rsidRPr="00893F5C" w:rsidRDefault="00893F5C" w:rsidP="00C6554A">
      <w:pPr>
        <w:pStyle w:val="KonuBal"/>
        <w:rPr>
          <w:color w:val="272D37" w:themeColor="text2" w:themeShade="80"/>
        </w:rPr>
      </w:pPr>
      <w:r w:rsidRPr="00893F5C">
        <w:rPr>
          <w:color w:val="272D37" w:themeColor="text2" w:themeShade="80"/>
        </w:rPr>
        <w:t>Formula 1 Bloğu</w:t>
      </w:r>
    </w:p>
    <w:p w14:paraId="23CF373B" w14:textId="16C32522" w:rsidR="00C6554A" w:rsidRPr="00D5413C" w:rsidRDefault="00C6554A" w:rsidP="00C6554A">
      <w:pPr>
        <w:pStyle w:val="Altyaz"/>
      </w:pPr>
    </w:p>
    <w:p w14:paraId="1A62B950" w14:textId="77777777" w:rsidR="00893F5C" w:rsidRDefault="00893F5C" w:rsidP="00C6554A">
      <w:pPr>
        <w:pStyle w:val="letiimBilgileri"/>
      </w:pPr>
      <w:r>
        <w:t>Enes Efe Açıkgöz</w:t>
      </w:r>
      <w:r w:rsidR="00C6554A">
        <w:rPr>
          <w:lang w:bidi="tr-TR"/>
        </w:rPr>
        <w:t xml:space="preserve"> | </w:t>
      </w:r>
      <w:r>
        <w:t>2022-2023 Ara Dönem</w:t>
      </w:r>
    </w:p>
    <w:p w14:paraId="3E1DF322" w14:textId="45847321" w:rsidR="00893F5C" w:rsidRDefault="00893F5C" w:rsidP="00C6554A">
      <w:pPr>
        <w:pStyle w:val="letiimBilgileri"/>
      </w:pPr>
    </w:p>
    <w:p w14:paraId="5F8688AE" w14:textId="0541A1F7" w:rsidR="00C6554A" w:rsidRDefault="00893F5C" w:rsidP="00C6554A">
      <w:pPr>
        <w:pStyle w:val="letiimBilgileri"/>
      </w:pPr>
      <w:r>
        <w:rPr>
          <w:noProof/>
          <w:lang w:bidi="tr-TR"/>
        </w:rPr>
        <w:drawing>
          <wp:anchor distT="0" distB="0" distL="114300" distR="114300" simplePos="0" relativeHeight="251658240" behindDoc="0" locked="0" layoutInCell="1" allowOverlap="1" wp14:anchorId="28B615B9" wp14:editId="06C72DCD">
            <wp:simplePos x="0" y="0"/>
            <wp:positionH relativeFrom="margin">
              <wp:align>right</wp:align>
            </wp:positionH>
            <wp:positionV relativeFrom="paragraph">
              <wp:posOffset>1336040</wp:posOffset>
            </wp:positionV>
            <wp:extent cx="5274310" cy="2966720"/>
            <wp:effectExtent l="0" t="0" r="2540" b="508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C6554A">
        <w:rPr>
          <w:lang w:bidi="tr-TR"/>
        </w:rPr>
        <w:br w:type="page"/>
      </w:r>
    </w:p>
    <w:p w14:paraId="71D79D08" w14:textId="342D2DA4" w:rsidR="002C74C0" w:rsidRDefault="00893F5C" w:rsidP="00893F5C">
      <w:pPr>
        <w:pStyle w:val="KonuBal"/>
        <w:rPr>
          <w:color w:val="3A4452" w:themeColor="text2" w:themeShade="BF"/>
        </w:rPr>
      </w:pPr>
      <w:r w:rsidRPr="00893F5C">
        <w:rPr>
          <w:color w:val="3A4452" w:themeColor="text2" w:themeShade="BF"/>
        </w:rPr>
        <w:lastRenderedPageBreak/>
        <w:t>İçindekiler</w:t>
      </w:r>
    </w:p>
    <w:p w14:paraId="79A6965E" w14:textId="06E396D4" w:rsidR="00893F5C" w:rsidRDefault="00893F5C" w:rsidP="00893F5C">
      <w:pPr>
        <w:pStyle w:val="KonuBal"/>
        <w:rPr>
          <w:color w:val="3A4452" w:themeColor="text2" w:themeShade="BF"/>
        </w:rPr>
      </w:pPr>
    </w:p>
    <w:p w14:paraId="5F859D2C" w14:textId="77777777" w:rsidR="008362CB" w:rsidRDefault="008362CB" w:rsidP="00893F5C">
      <w:pPr>
        <w:pStyle w:val="ListeNumaras"/>
        <w:numPr>
          <w:ilvl w:val="0"/>
          <w:numId w:val="0"/>
        </w:numPr>
        <w:jc w:val="center"/>
        <w:rPr>
          <w:sz w:val="72"/>
          <w:szCs w:val="72"/>
        </w:rPr>
      </w:pPr>
    </w:p>
    <w:p w14:paraId="1D7D2F30" w14:textId="77777777" w:rsidR="008362CB" w:rsidRDefault="008362CB" w:rsidP="00CD639C">
      <w:pPr>
        <w:pStyle w:val="ListeNumaras"/>
        <w:numPr>
          <w:ilvl w:val="0"/>
          <w:numId w:val="0"/>
        </w:numPr>
        <w:rPr>
          <w:sz w:val="72"/>
          <w:szCs w:val="72"/>
        </w:rPr>
      </w:pPr>
    </w:p>
    <w:p w14:paraId="641DEE19" w14:textId="23EB85EA" w:rsidR="00893F5C" w:rsidRPr="00CD639C" w:rsidRDefault="00893F5C" w:rsidP="00CD639C">
      <w:pPr>
        <w:pStyle w:val="ListeMaddemi"/>
        <w:rPr>
          <w:sz w:val="32"/>
          <w:szCs w:val="32"/>
        </w:rPr>
      </w:pPr>
      <w:r w:rsidRPr="00CD639C">
        <w:rPr>
          <w:sz w:val="32"/>
          <w:szCs w:val="32"/>
        </w:rPr>
        <w:t>Proje ve Amaç</w:t>
      </w:r>
    </w:p>
    <w:p w14:paraId="74F4DC5F" w14:textId="0A669EE6" w:rsidR="00893F5C" w:rsidRPr="00CD639C" w:rsidRDefault="00893F5C" w:rsidP="00CD639C">
      <w:pPr>
        <w:pStyle w:val="ListeMaddemi"/>
        <w:rPr>
          <w:sz w:val="32"/>
          <w:szCs w:val="32"/>
        </w:rPr>
      </w:pPr>
      <w:r w:rsidRPr="00CD639C">
        <w:rPr>
          <w:sz w:val="32"/>
          <w:szCs w:val="32"/>
        </w:rPr>
        <w:t>İş Akış Diyagramları</w:t>
      </w:r>
    </w:p>
    <w:p w14:paraId="1DEAA0D8" w14:textId="26AD9715" w:rsidR="00893F5C" w:rsidRPr="00CD639C" w:rsidRDefault="00893F5C" w:rsidP="00CD639C">
      <w:pPr>
        <w:pStyle w:val="ListeMaddemi"/>
        <w:rPr>
          <w:sz w:val="32"/>
          <w:szCs w:val="32"/>
        </w:rPr>
      </w:pPr>
      <w:r w:rsidRPr="00CD639C">
        <w:rPr>
          <w:sz w:val="32"/>
          <w:szCs w:val="32"/>
        </w:rPr>
        <w:t>Kullanı</w:t>
      </w:r>
      <w:r w:rsidR="003F2628">
        <w:rPr>
          <w:sz w:val="32"/>
          <w:szCs w:val="32"/>
        </w:rPr>
        <w:t>m S</w:t>
      </w:r>
      <w:r w:rsidRPr="00CD639C">
        <w:rPr>
          <w:sz w:val="32"/>
          <w:szCs w:val="32"/>
        </w:rPr>
        <w:t>enaryoları</w:t>
      </w:r>
    </w:p>
    <w:p w14:paraId="1FF75748" w14:textId="511BFC19" w:rsidR="00893F5C" w:rsidRPr="00CD639C" w:rsidRDefault="00893F5C" w:rsidP="00CD639C">
      <w:pPr>
        <w:pStyle w:val="ListeMaddemi"/>
        <w:rPr>
          <w:sz w:val="32"/>
          <w:szCs w:val="32"/>
        </w:rPr>
      </w:pPr>
      <w:r w:rsidRPr="00CD639C">
        <w:rPr>
          <w:sz w:val="32"/>
          <w:szCs w:val="32"/>
        </w:rPr>
        <w:t>Ekran Listeleri</w:t>
      </w:r>
    </w:p>
    <w:p w14:paraId="39A328AB" w14:textId="182CBDC4" w:rsidR="00893F5C" w:rsidRPr="00CD639C" w:rsidRDefault="00893F5C" w:rsidP="00CD639C">
      <w:pPr>
        <w:pStyle w:val="ListeMaddemi"/>
        <w:rPr>
          <w:sz w:val="32"/>
          <w:szCs w:val="32"/>
        </w:rPr>
      </w:pPr>
      <w:r w:rsidRPr="00CD639C">
        <w:rPr>
          <w:sz w:val="32"/>
          <w:szCs w:val="32"/>
        </w:rPr>
        <w:t>Ekran Tasarımları</w:t>
      </w:r>
    </w:p>
    <w:p w14:paraId="0778CFC3" w14:textId="77777777" w:rsidR="00893F5C" w:rsidRPr="00CD639C" w:rsidRDefault="00893F5C">
      <w:pPr>
        <w:rPr>
          <w:sz w:val="32"/>
          <w:szCs w:val="32"/>
        </w:rPr>
      </w:pPr>
      <w:r w:rsidRPr="00CD639C">
        <w:rPr>
          <w:sz w:val="32"/>
          <w:szCs w:val="32"/>
        </w:rPr>
        <w:br w:type="page"/>
      </w:r>
    </w:p>
    <w:p w14:paraId="42BC41DF" w14:textId="7F6E956F" w:rsidR="00893F5C" w:rsidRDefault="00893F5C" w:rsidP="00893F5C">
      <w:pPr>
        <w:pStyle w:val="KonuBal"/>
        <w:rPr>
          <w:color w:val="3A4452" w:themeColor="text2" w:themeShade="BF"/>
        </w:rPr>
      </w:pPr>
      <w:r>
        <w:rPr>
          <w:color w:val="3A4452" w:themeColor="text2" w:themeShade="BF"/>
        </w:rPr>
        <w:lastRenderedPageBreak/>
        <w:t>Formula 1 Bloğu</w:t>
      </w:r>
    </w:p>
    <w:p w14:paraId="394AC098" w14:textId="69E91BEC" w:rsidR="00893F5C" w:rsidRDefault="00893F5C" w:rsidP="00893F5C">
      <w:pPr>
        <w:pStyle w:val="Balk1"/>
        <w:rPr>
          <w:color w:val="3A4452" w:themeColor="text2" w:themeShade="BF"/>
          <w:u w:val="single"/>
        </w:rPr>
      </w:pPr>
      <w:r w:rsidRPr="00893F5C">
        <w:rPr>
          <w:color w:val="3A4452" w:themeColor="text2" w:themeShade="BF"/>
          <w:u w:val="single"/>
        </w:rPr>
        <w:t xml:space="preserve">Proje </w:t>
      </w:r>
      <w:r>
        <w:rPr>
          <w:color w:val="3A4452" w:themeColor="text2" w:themeShade="BF"/>
          <w:u w:val="single"/>
        </w:rPr>
        <w:t>v</w:t>
      </w:r>
      <w:r w:rsidRPr="00893F5C">
        <w:rPr>
          <w:color w:val="3A4452" w:themeColor="text2" w:themeShade="BF"/>
          <w:u w:val="single"/>
        </w:rPr>
        <w:t>e Amaç</w:t>
      </w:r>
    </w:p>
    <w:p w14:paraId="7578C4B9" w14:textId="70018822" w:rsidR="00F324D3" w:rsidRDefault="00F324D3" w:rsidP="00F324D3">
      <w:r>
        <w:t>Günümüzde giderek popülerleşen bir spor olan Formula 1 zaman geçtikçe insanların daha çok ilgi alanına girmektedir bu sebep dolayısı ile insanlar bu konuda bilgi edinmek isteyebilirler.</w:t>
      </w:r>
    </w:p>
    <w:p w14:paraId="05D06A74" w14:textId="27909F69" w:rsidR="00D91B5B" w:rsidRDefault="00D91B5B" w:rsidP="00F324D3"/>
    <w:p w14:paraId="72404C9E" w14:textId="27C8428F" w:rsidR="00D91B5B" w:rsidRDefault="00D91B5B" w:rsidP="00F324D3"/>
    <w:p w14:paraId="48AE36D9" w14:textId="77777777" w:rsidR="00D91B5B" w:rsidRDefault="00D91B5B" w:rsidP="00F324D3"/>
    <w:p w14:paraId="71C0F86B" w14:textId="77777777" w:rsidR="00D91B5B" w:rsidRDefault="00D91B5B" w:rsidP="00F324D3"/>
    <w:p w14:paraId="5FFACC2E" w14:textId="0E7E971D" w:rsidR="00F324D3" w:rsidRDefault="00F324D3" w:rsidP="00F324D3">
      <w:pPr>
        <w:rPr>
          <w:sz w:val="28"/>
          <w:szCs w:val="28"/>
        </w:rPr>
      </w:pPr>
      <w:r w:rsidRPr="00F324D3">
        <w:rPr>
          <w:sz w:val="28"/>
          <w:szCs w:val="28"/>
        </w:rPr>
        <w:t xml:space="preserve"> -</w:t>
      </w:r>
      <w:r>
        <w:rPr>
          <w:sz w:val="28"/>
          <w:szCs w:val="28"/>
        </w:rPr>
        <w:t xml:space="preserve">İnsanların bu konu hakkında bilgi edinebilecekleri alanlar çoğunlukla </w:t>
      </w:r>
      <w:r w:rsidR="00D91B5B">
        <w:rPr>
          <w:sz w:val="28"/>
          <w:szCs w:val="28"/>
        </w:rPr>
        <w:t>kısıtlı. İnternetteki</w:t>
      </w:r>
      <w:r>
        <w:rPr>
          <w:sz w:val="28"/>
          <w:szCs w:val="28"/>
        </w:rPr>
        <w:t xml:space="preserve"> bilgiler yanlış ve abartılmış olabiliyor </w:t>
      </w:r>
      <w:r w:rsidR="00D91B5B">
        <w:rPr>
          <w:sz w:val="28"/>
          <w:szCs w:val="28"/>
        </w:rPr>
        <w:t>veya Türkçe kaynak sayısı oldukça az olabiliyor bu gibi nedenlerden ötürü Türkçe ve Formula 1 hakkında detaylı bir bilgi verebilecek bir site amaçlanıyor.</w:t>
      </w:r>
    </w:p>
    <w:p w14:paraId="2977E19E" w14:textId="77173912" w:rsidR="00D91B5B" w:rsidRDefault="00D91B5B" w:rsidP="00F324D3">
      <w:pPr>
        <w:rPr>
          <w:sz w:val="28"/>
          <w:szCs w:val="28"/>
        </w:rPr>
      </w:pPr>
    </w:p>
    <w:p w14:paraId="50F55D1A" w14:textId="77777777" w:rsidR="00D91B5B" w:rsidRDefault="00D91B5B" w:rsidP="00F324D3">
      <w:pPr>
        <w:rPr>
          <w:sz w:val="28"/>
          <w:szCs w:val="28"/>
        </w:rPr>
      </w:pPr>
    </w:p>
    <w:p w14:paraId="731026C0" w14:textId="3540FD86" w:rsidR="00D91B5B" w:rsidRPr="00F324D3" w:rsidRDefault="00D91B5B" w:rsidP="00F324D3">
      <w:pPr>
        <w:rPr>
          <w:sz w:val="28"/>
          <w:szCs w:val="28"/>
        </w:rPr>
      </w:pPr>
      <w:r>
        <w:rPr>
          <w:sz w:val="28"/>
          <w:szCs w:val="28"/>
        </w:rPr>
        <w:t>-İncelediğim kaynakları analiz ettikten sonra fark ettim ki Formula 1 hakkındaki sitelerde genelde haberler yarış saatleri sonuçları gibi şeyler var ama hiçbirinde Formula 1 hakkında detaylı bilgi veren ve insanların tartışabileceği bir alan göremedim bu site bunların hepsini bir arada yapmayı amaçlıyor.</w:t>
      </w:r>
    </w:p>
    <w:p w14:paraId="3E5619A3" w14:textId="4F314A68" w:rsidR="00893F5C" w:rsidRPr="00893F5C" w:rsidRDefault="00893F5C" w:rsidP="00893F5C">
      <w:pPr>
        <w:pStyle w:val="ListeMaddemi"/>
        <w:numPr>
          <w:ilvl w:val="0"/>
          <w:numId w:val="0"/>
        </w:numPr>
        <w:ind w:left="720" w:hanging="360"/>
      </w:pPr>
    </w:p>
    <w:p w14:paraId="5A8A00A4" w14:textId="77777777" w:rsidR="00893F5C" w:rsidRDefault="00893F5C">
      <w:pPr>
        <w:rPr>
          <w:sz w:val="72"/>
          <w:szCs w:val="72"/>
        </w:rPr>
      </w:pPr>
      <w:r>
        <w:rPr>
          <w:sz w:val="72"/>
          <w:szCs w:val="72"/>
        </w:rPr>
        <w:br w:type="page"/>
      </w:r>
    </w:p>
    <w:p w14:paraId="50D882AB" w14:textId="27378317" w:rsidR="00695A02" w:rsidRPr="003F2628" w:rsidRDefault="003F2628" w:rsidP="003F2628">
      <w:pPr>
        <w:pStyle w:val="KonuBal"/>
        <w:rPr>
          <w:color w:val="3A4452" w:themeColor="text2" w:themeShade="BF"/>
        </w:rPr>
      </w:pPr>
      <w:r w:rsidRPr="003F2628">
        <w:rPr>
          <w:color w:val="3A4452" w:themeColor="text2" w:themeShade="BF"/>
        </w:rPr>
        <w:lastRenderedPageBreak/>
        <w:t>Erişimler</w:t>
      </w:r>
    </w:p>
    <w:p w14:paraId="52150E8B" w14:textId="4FDC488F" w:rsidR="00893F5C" w:rsidRPr="00695A02" w:rsidRDefault="008362CB" w:rsidP="00695A02">
      <w:pPr>
        <w:pStyle w:val="Balk2"/>
        <w:rPr>
          <w:u w:val="single"/>
        </w:rPr>
      </w:pPr>
      <w:r w:rsidRPr="00695A02">
        <w:rPr>
          <w:noProof/>
          <w:color w:val="3A4452" w:themeColor="text2" w:themeShade="BF"/>
          <w:u w:val="single"/>
        </w:rPr>
        <w:drawing>
          <wp:anchor distT="0" distB="0" distL="114300" distR="114300" simplePos="0" relativeHeight="251659264" behindDoc="0" locked="0" layoutInCell="1" allowOverlap="1" wp14:anchorId="67B6278D" wp14:editId="694332DD">
            <wp:simplePos x="0" y="0"/>
            <wp:positionH relativeFrom="margin">
              <wp:align>left</wp:align>
            </wp:positionH>
            <wp:positionV relativeFrom="paragraph">
              <wp:posOffset>1292860</wp:posOffset>
            </wp:positionV>
            <wp:extent cx="5274000" cy="5112000"/>
            <wp:effectExtent l="0" t="0" r="317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274000" cy="5112000"/>
                    </a:xfrm>
                    <a:prstGeom prst="rect">
                      <a:avLst/>
                    </a:prstGeom>
                  </pic:spPr>
                </pic:pic>
              </a:graphicData>
            </a:graphic>
            <wp14:sizeRelH relativeFrom="margin">
              <wp14:pctWidth>0</wp14:pctWidth>
            </wp14:sizeRelH>
            <wp14:sizeRelV relativeFrom="margin">
              <wp14:pctHeight>0</wp14:pctHeight>
            </wp14:sizeRelV>
          </wp:anchor>
        </w:drawing>
      </w:r>
      <w:r w:rsidR="00695A02" w:rsidRPr="00695A02">
        <w:rPr>
          <w:color w:val="3A4452" w:themeColor="text2" w:themeShade="BF"/>
          <w:u w:val="single"/>
        </w:rPr>
        <w:t>kullanıcı</w:t>
      </w:r>
      <w:r w:rsidR="00893F5C" w:rsidRPr="00695A02">
        <w:rPr>
          <w:u w:val="single"/>
        </w:rPr>
        <w:br w:type="page"/>
      </w:r>
    </w:p>
    <w:p w14:paraId="0239E5A3" w14:textId="7507F83D" w:rsidR="006845AA" w:rsidRDefault="003A09CA" w:rsidP="00695A02">
      <w:pPr>
        <w:pStyle w:val="Balk2"/>
        <w:rPr>
          <w:color w:val="3A4452" w:themeColor="text2" w:themeShade="BF"/>
          <w:u w:val="single"/>
        </w:rPr>
      </w:pPr>
      <w:r>
        <w:rPr>
          <w:noProof/>
          <w:color w:val="4E5B6F" w:themeColor="text2"/>
          <w:u w:val="single"/>
        </w:rPr>
        <w:lastRenderedPageBreak/>
        <w:drawing>
          <wp:anchor distT="0" distB="0" distL="114300" distR="114300" simplePos="0" relativeHeight="251660288" behindDoc="0" locked="0" layoutInCell="1" allowOverlap="1" wp14:anchorId="545C447D" wp14:editId="70C105DA">
            <wp:simplePos x="0" y="0"/>
            <wp:positionH relativeFrom="margin">
              <wp:align>center</wp:align>
            </wp:positionH>
            <wp:positionV relativeFrom="margin">
              <wp:align>center</wp:align>
            </wp:positionV>
            <wp:extent cx="6679565" cy="2827020"/>
            <wp:effectExtent l="0" t="0" r="698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9565" cy="2827020"/>
                    </a:xfrm>
                    <a:prstGeom prst="rect">
                      <a:avLst/>
                    </a:prstGeom>
                  </pic:spPr>
                </pic:pic>
              </a:graphicData>
            </a:graphic>
            <wp14:sizeRelH relativeFrom="margin">
              <wp14:pctWidth>0</wp14:pctWidth>
            </wp14:sizeRelH>
            <wp14:sizeRelV relativeFrom="margin">
              <wp14:pctHeight>0</wp14:pctHeight>
            </wp14:sizeRelV>
          </wp:anchor>
        </w:drawing>
      </w:r>
      <w:r w:rsidR="00695A02" w:rsidRPr="00695A02">
        <w:rPr>
          <w:color w:val="3A4452" w:themeColor="text2" w:themeShade="BF"/>
          <w:u w:val="single"/>
        </w:rPr>
        <w:t>ADMİN</w:t>
      </w:r>
    </w:p>
    <w:p w14:paraId="4DCB3F49" w14:textId="77777777" w:rsidR="006845AA" w:rsidRDefault="006845AA">
      <w:pPr>
        <w:rPr>
          <w:rFonts w:asciiTheme="majorHAnsi" w:eastAsiaTheme="majorEastAsia" w:hAnsiTheme="majorHAnsi" w:cstheme="majorBidi"/>
          <w:caps/>
          <w:color w:val="3A4452" w:themeColor="text2" w:themeShade="BF"/>
          <w:sz w:val="24"/>
          <w:u w:val="single"/>
        </w:rPr>
      </w:pPr>
      <w:r>
        <w:rPr>
          <w:color w:val="3A4452" w:themeColor="text2" w:themeShade="BF"/>
          <w:u w:val="single"/>
        </w:rPr>
        <w:br w:type="page"/>
      </w:r>
    </w:p>
    <w:p w14:paraId="58594DBC" w14:textId="537C7974" w:rsidR="00893F5C" w:rsidRDefault="006845AA" w:rsidP="003F2628">
      <w:pPr>
        <w:pStyle w:val="KonuBal"/>
        <w:rPr>
          <w:color w:val="3A4452" w:themeColor="text2" w:themeShade="BF"/>
        </w:rPr>
      </w:pPr>
      <w:r w:rsidRPr="006845AA">
        <w:rPr>
          <w:color w:val="3A4452" w:themeColor="text2" w:themeShade="BF"/>
        </w:rPr>
        <w:lastRenderedPageBreak/>
        <w:t>Kullan</w:t>
      </w:r>
      <w:r w:rsidR="003F2628">
        <w:rPr>
          <w:color w:val="3A4452" w:themeColor="text2" w:themeShade="BF"/>
        </w:rPr>
        <w:t>ım</w:t>
      </w:r>
      <w:r w:rsidRPr="006845AA">
        <w:rPr>
          <w:color w:val="3A4452" w:themeColor="text2" w:themeShade="BF"/>
        </w:rPr>
        <w:t xml:space="preserve"> Senaryoları</w:t>
      </w:r>
    </w:p>
    <w:p w14:paraId="31F1B5E3" w14:textId="20DB841B" w:rsidR="006845AA" w:rsidRDefault="006845AA" w:rsidP="006845AA">
      <w:pPr>
        <w:pStyle w:val="KonuBal"/>
        <w:rPr>
          <w:color w:val="3A4452" w:themeColor="text2" w:themeShade="BF"/>
        </w:rPr>
      </w:pPr>
    </w:p>
    <w:p w14:paraId="4EC209C2" w14:textId="77777777" w:rsidR="006845AA" w:rsidRDefault="006845AA" w:rsidP="006845AA">
      <w:pPr>
        <w:rPr>
          <w:sz w:val="28"/>
          <w:szCs w:val="28"/>
        </w:rPr>
      </w:pPr>
    </w:p>
    <w:p w14:paraId="012B98A9" w14:textId="6373E62B" w:rsidR="006845AA" w:rsidRPr="006845AA" w:rsidRDefault="006845AA" w:rsidP="006845AA">
      <w:pPr>
        <w:pStyle w:val="Balk1"/>
        <w:rPr>
          <w:color w:val="3A4452" w:themeColor="text2" w:themeShade="BF"/>
          <w:szCs w:val="32"/>
        </w:rPr>
      </w:pPr>
      <w:r w:rsidRPr="006845AA">
        <w:rPr>
          <w:rStyle w:val="Balk1Char"/>
          <w:color w:val="3A4452" w:themeColor="text2" w:themeShade="BF"/>
          <w:szCs w:val="32"/>
        </w:rPr>
        <w:t>Kullanıc</w:t>
      </w:r>
      <w:r w:rsidRPr="006845AA">
        <w:rPr>
          <w:color w:val="3A4452" w:themeColor="text2" w:themeShade="BF"/>
          <w:szCs w:val="32"/>
        </w:rPr>
        <w:t>ı</w:t>
      </w:r>
    </w:p>
    <w:p w14:paraId="202C58FD" w14:textId="77777777" w:rsidR="006845AA" w:rsidRDefault="006845AA" w:rsidP="006845AA">
      <w:pPr>
        <w:rPr>
          <w:sz w:val="28"/>
          <w:szCs w:val="28"/>
        </w:rPr>
      </w:pPr>
    </w:p>
    <w:p w14:paraId="28EA524F" w14:textId="77777777" w:rsidR="006845AA" w:rsidRDefault="006845AA" w:rsidP="006845AA">
      <w:pPr>
        <w:rPr>
          <w:sz w:val="28"/>
          <w:szCs w:val="28"/>
        </w:rPr>
      </w:pPr>
    </w:p>
    <w:p w14:paraId="2067D3F5" w14:textId="405CDF49" w:rsidR="006845AA" w:rsidRDefault="006845AA" w:rsidP="006845AA">
      <w:pPr>
        <w:rPr>
          <w:sz w:val="28"/>
          <w:szCs w:val="28"/>
        </w:rPr>
      </w:pPr>
      <w:r>
        <w:rPr>
          <w:sz w:val="28"/>
          <w:szCs w:val="28"/>
        </w:rPr>
        <w:t xml:space="preserve">Kullanıcı giriş yaptığında anasayfayı görüntülemektedir anasayfada bir hoş geldiniz kısmı ve ufak bir ekranda yarış sonuçları ve gelecek yarışlar görüntülenmektedir. Yarış sonuçları ilk başta gizlidir. Kullanıcı isterse sonuçları görebilir. Kullanıcı kaydolup forumda insanlarla </w:t>
      </w:r>
      <w:r w:rsidR="000C2973">
        <w:rPr>
          <w:sz w:val="28"/>
          <w:szCs w:val="28"/>
        </w:rPr>
        <w:t>tartışabilir. Formulapedia</w:t>
      </w:r>
      <w:r>
        <w:rPr>
          <w:sz w:val="28"/>
          <w:szCs w:val="28"/>
        </w:rPr>
        <w:t xml:space="preserve"> kısmında Formula 1 hakkında detaylı bilgi edinebilir. Fotoğraf ve videolar kısmından fotoğrafları ve videoları inceleyebilir dilerse -fotoğrafları indirebilir</w:t>
      </w:r>
      <w:r w:rsidR="000C2973">
        <w:rPr>
          <w:sz w:val="28"/>
          <w:szCs w:val="28"/>
        </w:rPr>
        <w:t>-. Haberler</w:t>
      </w:r>
      <w:r>
        <w:rPr>
          <w:sz w:val="28"/>
          <w:szCs w:val="28"/>
        </w:rPr>
        <w:t xml:space="preserve"> kısmından güncel haberlere bakabilir ve yorum yapabilir. Takım ve Pilotlar kısmından takımların ve pilotların puan durumunu görebilir.</w:t>
      </w:r>
    </w:p>
    <w:p w14:paraId="0BEBA292" w14:textId="69C87B53" w:rsidR="006845AA" w:rsidRDefault="006845AA" w:rsidP="006845AA">
      <w:pPr>
        <w:rPr>
          <w:sz w:val="28"/>
          <w:szCs w:val="28"/>
        </w:rPr>
      </w:pPr>
    </w:p>
    <w:p w14:paraId="4B301983" w14:textId="0986FCB4" w:rsidR="006845AA" w:rsidRDefault="006845AA" w:rsidP="006845AA">
      <w:pPr>
        <w:pStyle w:val="Balk1"/>
        <w:rPr>
          <w:color w:val="3A4452" w:themeColor="text2" w:themeShade="BF"/>
        </w:rPr>
      </w:pPr>
      <w:r w:rsidRPr="006845AA">
        <w:rPr>
          <w:color w:val="3A4452" w:themeColor="text2" w:themeShade="BF"/>
        </w:rPr>
        <w:t>Admin</w:t>
      </w:r>
    </w:p>
    <w:p w14:paraId="1A9939D8" w14:textId="034CCCA5" w:rsidR="006845AA" w:rsidRDefault="006845AA" w:rsidP="006845AA"/>
    <w:p w14:paraId="761E5013" w14:textId="16C91ADF" w:rsidR="000C2973" w:rsidRDefault="006845AA" w:rsidP="006845AA">
      <w:pPr>
        <w:rPr>
          <w:sz w:val="28"/>
          <w:szCs w:val="28"/>
        </w:rPr>
      </w:pPr>
      <w:r>
        <w:rPr>
          <w:sz w:val="28"/>
          <w:szCs w:val="28"/>
        </w:rPr>
        <w:t>Admin</w:t>
      </w:r>
      <w:r w:rsidR="000C2973">
        <w:rPr>
          <w:sz w:val="28"/>
          <w:szCs w:val="28"/>
        </w:rPr>
        <w:t xml:space="preserve"> giriş panelinden giriş yaptıktan sonra site üzerinden yeni yazı ekleyip güncelleyebilir. Yorumları kontrol edip dilerse silebilir.</w:t>
      </w:r>
    </w:p>
    <w:p w14:paraId="3C189E80" w14:textId="6DBCBF02" w:rsidR="000C2973" w:rsidRDefault="000C2973" w:rsidP="006845AA">
      <w:pPr>
        <w:rPr>
          <w:sz w:val="28"/>
          <w:szCs w:val="28"/>
        </w:rPr>
      </w:pPr>
      <w:r>
        <w:rPr>
          <w:sz w:val="28"/>
          <w:szCs w:val="28"/>
        </w:rPr>
        <w:t>-Formulapedia kısmında insanların yazdığı bilgileri değiştirip güncelleyebilir-</w:t>
      </w:r>
    </w:p>
    <w:p w14:paraId="7CF8A909" w14:textId="77777777" w:rsidR="000C2973" w:rsidRDefault="000C2973">
      <w:pPr>
        <w:rPr>
          <w:sz w:val="28"/>
          <w:szCs w:val="28"/>
        </w:rPr>
      </w:pPr>
      <w:r>
        <w:rPr>
          <w:sz w:val="28"/>
          <w:szCs w:val="28"/>
        </w:rPr>
        <w:br w:type="page"/>
      </w:r>
    </w:p>
    <w:p w14:paraId="00A24EFC" w14:textId="721E98E4" w:rsidR="000C2973" w:rsidRDefault="000C2973" w:rsidP="000C2973">
      <w:pPr>
        <w:pStyle w:val="KonuBal"/>
        <w:rPr>
          <w:color w:val="3A4452" w:themeColor="text2" w:themeShade="BF"/>
        </w:rPr>
      </w:pPr>
      <w:r w:rsidRPr="000C2973">
        <w:rPr>
          <w:color w:val="3A4452" w:themeColor="text2" w:themeShade="BF"/>
        </w:rPr>
        <w:lastRenderedPageBreak/>
        <w:t xml:space="preserve">Ekran </w:t>
      </w:r>
      <w:r>
        <w:rPr>
          <w:color w:val="3A4452" w:themeColor="text2" w:themeShade="BF"/>
        </w:rPr>
        <w:t>Listeleri</w:t>
      </w:r>
    </w:p>
    <w:p w14:paraId="4C9AAAF1" w14:textId="649CC347" w:rsidR="000C2973" w:rsidRDefault="000C2973" w:rsidP="000C2973">
      <w:pPr>
        <w:pStyle w:val="KonuBal"/>
        <w:jc w:val="left"/>
        <w:rPr>
          <w:color w:val="3A4452" w:themeColor="text2" w:themeShade="BF"/>
        </w:rPr>
      </w:pPr>
    </w:p>
    <w:p w14:paraId="6CFC71ED" w14:textId="0951A360" w:rsidR="000C2973" w:rsidRDefault="000C2973" w:rsidP="000C2973">
      <w:pPr>
        <w:pStyle w:val="Balk1"/>
        <w:rPr>
          <w:color w:val="3A4452" w:themeColor="text2" w:themeShade="BF"/>
        </w:rPr>
      </w:pPr>
      <w:r w:rsidRPr="000C2973">
        <w:rPr>
          <w:color w:val="3A4452" w:themeColor="text2" w:themeShade="BF"/>
        </w:rPr>
        <w:t>Kullanıcı</w:t>
      </w:r>
    </w:p>
    <w:p w14:paraId="1BF545C9" w14:textId="2B82F46E" w:rsidR="000C2973" w:rsidRDefault="000C2973" w:rsidP="000C2973"/>
    <w:p w14:paraId="59E7F394" w14:textId="67E40550" w:rsidR="000C2973" w:rsidRDefault="000C2973" w:rsidP="000C2973">
      <w:pPr>
        <w:pStyle w:val="ListeMaddemi"/>
      </w:pPr>
      <w:r>
        <w:t>Ana Sayfa (Haberler ve Gelecek Yarışlar)</w:t>
      </w:r>
    </w:p>
    <w:p w14:paraId="5A58BEEB" w14:textId="0C0C6D1B" w:rsidR="000C2973" w:rsidRDefault="000C2973" w:rsidP="000C2973">
      <w:pPr>
        <w:pStyle w:val="ListeMaddemi"/>
      </w:pPr>
      <w:r>
        <w:t>Kaydolma sayfası</w:t>
      </w:r>
    </w:p>
    <w:p w14:paraId="1E5BD159" w14:textId="6E31EB36" w:rsidR="000C2973" w:rsidRDefault="000C2973" w:rsidP="000C2973">
      <w:pPr>
        <w:pStyle w:val="ListeMaddemi"/>
      </w:pPr>
      <w:r>
        <w:t>Takım ve Pilotların Puan Durumları</w:t>
      </w:r>
    </w:p>
    <w:p w14:paraId="66C1B251" w14:textId="00E6C271" w:rsidR="000C2973" w:rsidRDefault="000C2973" w:rsidP="000C2973">
      <w:pPr>
        <w:pStyle w:val="ListeMaddemi"/>
      </w:pPr>
      <w:r>
        <w:t>Forum Kısmı</w:t>
      </w:r>
    </w:p>
    <w:p w14:paraId="2FBE1F4D" w14:textId="7D7232B1" w:rsidR="000C2973" w:rsidRDefault="000C2973" w:rsidP="000C2973">
      <w:pPr>
        <w:pStyle w:val="ListeMaddemi"/>
      </w:pPr>
      <w:r>
        <w:t>Formulapedia</w:t>
      </w:r>
    </w:p>
    <w:p w14:paraId="210FB500" w14:textId="0C22DC39" w:rsidR="000C2973" w:rsidRDefault="000C2973" w:rsidP="000C2973">
      <w:pPr>
        <w:pStyle w:val="ListeMaddemi"/>
      </w:pPr>
      <w:r>
        <w:t>Fotoğraflar ve Videolar</w:t>
      </w:r>
    </w:p>
    <w:p w14:paraId="30672A2F" w14:textId="5CF55C17" w:rsidR="000C2973" w:rsidRDefault="000C2973" w:rsidP="000C2973">
      <w:pPr>
        <w:pStyle w:val="ListeMaddemi"/>
      </w:pPr>
      <w:r>
        <w:t>Bize Ulaşın Kısmı (Ana Sayfanın Altında da Olabilir)</w:t>
      </w:r>
    </w:p>
    <w:p w14:paraId="4BDAB8F2" w14:textId="20F5E68B" w:rsidR="00CD639C" w:rsidRDefault="00CD639C" w:rsidP="00CD639C">
      <w:pPr>
        <w:pStyle w:val="ListeMaddemi"/>
        <w:numPr>
          <w:ilvl w:val="0"/>
          <w:numId w:val="0"/>
        </w:numPr>
        <w:ind w:left="720" w:hanging="360"/>
      </w:pPr>
    </w:p>
    <w:p w14:paraId="1F893736" w14:textId="77777777" w:rsidR="00CD639C" w:rsidRDefault="00CD639C" w:rsidP="00CD639C">
      <w:pPr>
        <w:pStyle w:val="ListeMaddemi"/>
        <w:numPr>
          <w:ilvl w:val="0"/>
          <w:numId w:val="0"/>
        </w:numPr>
        <w:ind w:left="720" w:hanging="360"/>
      </w:pPr>
    </w:p>
    <w:p w14:paraId="6F4401D3" w14:textId="69BD226A" w:rsidR="00CD639C" w:rsidRDefault="00CD639C" w:rsidP="00CD639C">
      <w:pPr>
        <w:pStyle w:val="Balk1"/>
        <w:rPr>
          <w:color w:val="3A4452" w:themeColor="text2" w:themeShade="BF"/>
        </w:rPr>
      </w:pPr>
      <w:r w:rsidRPr="00CD639C">
        <w:rPr>
          <w:color w:val="3A4452" w:themeColor="text2" w:themeShade="BF"/>
        </w:rPr>
        <w:t>Admin</w:t>
      </w:r>
    </w:p>
    <w:p w14:paraId="17DE360C" w14:textId="7A308435" w:rsidR="00CD639C" w:rsidRDefault="00CD639C" w:rsidP="00CD639C">
      <w:pPr>
        <w:pStyle w:val="ListeMaddemi"/>
      </w:pPr>
      <w:r>
        <w:t>Giriş Paneli</w:t>
      </w:r>
    </w:p>
    <w:p w14:paraId="324CD0B4" w14:textId="6299B2A3" w:rsidR="00CD639C" w:rsidRDefault="00CD639C" w:rsidP="00CD639C">
      <w:pPr>
        <w:pStyle w:val="ListeMaddemi"/>
      </w:pPr>
      <w:r>
        <w:t>Yorum Kontrolü</w:t>
      </w:r>
    </w:p>
    <w:p w14:paraId="3D66F70C" w14:textId="099BE2A2" w:rsidR="00CD639C" w:rsidRDefault="00CD639C" w:rsidP="00CD639C">
      <w:pPr>
        <w:pStyle w:val="ListeMaddemi"/>
      </w:pPr>
      <w:r>
        <w:t>Bilgi Değiştirip Güncelleme</w:t>
      </w:r>
    </w:p>
    <w:p w14:paraId="3C52160D" w14:textId="77777777" w:rsidR="00CD639C" w:rsidRDefault="00CD639C">
      <w:r>
        <w:br w:type="page"/>
      </w:r>
    </w:p>
    <w:p w14:paraId="22A4068C" w14:textId="5326E40E" w:rsidR="00CD639C" w:rsidRDefault="00CD639C" w:rsidP="00CD639C">
      <w:pPr>
        <w:pStyle w:val="KonuBal"/>
        <w:rPr>
          <w:color w:val="3A4452" w:themeColor="text2" w:themeShade="BF"/>
        </w:rPr>
      </w:pPr>
      <w:r w:rsidRPr="00CD639C">
        <w:rPr>
          <w:color w:val="3A4452" w:themeColor="text2" w:themeShade="BF"/>
        </w:rPr>
        <w:lastRenderedPageBreak/>
        <w:t>Ekran Tasarımları</w:t>
      </w:r>
    </w:p>
    <w:p w14:paraId="1607BD43" w14:textId="41F47474" w:rsidR="00CD639C" w:rsidRDefault="00CD639C" w:rsidP="00CD639C">
      <w:pPr>
        <w:pStyle w:val="KonuBal"/>
        <w:rPr>
          <w:color w:val="3A4452" w:themeColor="text2" w:themeShade="BF"/>
        </w:rPr>
      </w:pPr>
    </w:p>
    <w:p w14:paraId="5A245A0F" w14:textId="529AD08F" w:rsidR="00CD639C" w:rsidRDefault="00CD639C" w:rsidP="00CD639C">
      <w:pPr>
        <w:jc w:val="center"/>
      </w:pPr>
      <w:r>
        <w:t>Henüz Belirlenmedi.</w:t>
      </w:r>
    </w:p>
    <w:p w14:paraId="183FD16C" w14:textId="6351DD0C" w:rsidR="00190480" w:rsidRDefault="00190480" w:rsidP="00CD639C">
      <w:pPr>
        <w:jc w:val="center"/>
      </w:pPr>
    </w:p>
    <w:p w14:paraId="5699F3C5" w14:textId="6B29A14F" w:rsidR="00190480" w:rsidRDefault="00190480" w:rsidP="00CD639C">
      <w:pPr>
        <w:jc w:val="center"/>
      </w:pPr>
    </w:p>
    <w:p w14:paraId="371E3E40" w14:textId="7C224CDB" w:rsidR="00190480" w:rsidRDefault="00190480" w:rsidP="00CD639C">
      <w:pPr>
        <w:jc w:val="center"/>
      </w:pPr>
      <w:r>
        <w:t>Ekranlar arasındaki ilişki diyagramı</w:t>
      </w:r>
    </w:p>
    <w:p w14:paraId="18A987F1" w14:textId="0723793F" w:rsidR="00190480" w:rsidRDefault="00190480" w:rsidP="00CD639C">
      <w:pPr>
        <w:jc w:val="center"/>
      </w:pPr>
      <w:r>
        <w:t>İş Akış diyagramı</w:t>
      </w:r>
    </w:p>
    <w:p w14:paraId="76EF0B6C" w14:textId="6200114D" w:rsidR="00190480" w:rsidRPr="00CD639C" w:rsidRDefault="00190480" w:rsidP="00CD639C">
      <w:pPr>
        <w:jc w:val="center"/>
      </w:pPr>
      <w:r>
        <w:t>Ekran Tasarımlarını Figmadan Yap.</w:t>
      </w:r>
    </w:p>
    <w:sectPr w:rsidR="00190480" w:rsidRPr="00CD639C" w:rsidSect="00F27A93">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18FD" w14:textId="77777777" w:rsidR="00B7585A" w:rsidRDefault="00B7585A" w:rsidP="00C6554A">
      <w:pPr>
        <w:spacing w:before="0" w:after="0" w:line="240" w:lineRule="auto"/>
      </w:pPr>
      <w:r>
        <w:separator/>
      </w:r>
    </w:p>
  </w:endnote>
  <w:endnote w:type="continuationSeparator" w:id="0">
    <w:p w14:paraId="5B1B7D5E" w14:textId="77777777" w:rsidR="00B7585A" w:rsidRDefault="00B758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340050"/>
      <w:docPartObj>
        <w:docPartGallery w:val="Page Numbers (Bottom of Page)"/>
        <w:docPartUnique/>
      </w:docPartObj>
    </w:sdtPr>
    <w:sdtContent>
      <w:p w14:paraId="7B2B660B" w14:textId="44D8F545" w:rsidR="00695A02" w:rsidRDefault="00695A02">
        <w:pPr>
          <w:pStyle w:val="AltBilgi"/>
        </w:pPr>
        <w:r>
          <w:fldChar w:fldCharType="begin"/>
        </w:r>
        <w:r>
          <w:instrText>PAGE   \* MERGEFORMAT</w:instrText>
        </w:r>
        <w:r>
          <w:fldChar w:fldCharType="separate"/>
        </w:r>
        <w:r>
          <w:t>2</w:t>
        </w:r>
        <w:r>
          <w:fldChar w:fldCharType="end"/>
        </w:r>
      </w:p>
    </w:sdtContent>
  </w:sdt>
  <w:p w14:paraId="041C5C5D" w14:textId="7109084E" w:rsidR="002163EE" w:rsidRDefault="00000000">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491A" w14:textId="77777777" w:rsidR="00B7585A" w:rsidRDefault="00B7585A" w:rsidP="00C6554A">
      <w:pPr>
        <w:spacing w:before="0" w:after="0" w:line="240" w:lineRule="auto"/>
      </w:pPr>
      <w:r>
        <w:separator/>
      </w:r>
    </w:p>
  </w:footnote>
  <w:footnote w:type="continuationSeparator" w:id="0">
    <w:p w14:paraId="1E3C4AA1" w14:textId="77777777" w:rsidR="00B7585A" w:rsidRDefault="00B758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DF52E3F8"/>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8390766">
    <w:abstractNumId w:val="9"/>
  </w:num>
  <w:num w:numId="2" w16cid:durableId="245698426">
    <w:abstractNumId w:val="8"/>
  </w:num>
  <w:num w:numId="3" w16cid:durableId="1867983505">
    <w:abstractNumId w:val="8"/>
  </w:num>
  <w:num w:numId="4" w16cid:durableId="1048184326">
    <w:abstractNumId w:val="9"/>
  </w:num>
  <w:num w:numId="5" w16cid:durableId="812409947">
    <w:abstractNumId w:val="12"/>
  </w:num>
  <w:num w:numId="6" w16cid:durableId="1932929150">
    <w:abstractNumId w:val="10"/>
  </w:num>
  <w:num w:numId="7" w16cid:durableId="902720529">
    <w:abstractNumId w:val="11"/>
  </w:num>
  <w:num w:numId="8" w16cid:durableId="8726116">
    <w:abstractNumId w:val="7"/>
  </w:num>
  <w:num w:numId="9" w16cid:durableId="1197348780">
    <w:abstractNumId w:val="6"/>
  </w:num>
  <w:num w:numId="10" w16cid:durableId="1723601811">
    <w:abstractNumId w:val="5"/>
  </w:num>
  <w:num w:numId="11" w16cid:durableId="1955093365">
    <w:abstractNumId w:val="4"/>
  </w:num>
  <w:num w:numId="12" w16cid:durableId="237371489">
    <w:abstractNumId w:val="3"/>
  </w:num>
  <w:num w:numId="13" w16cid:durableId="278801281">
    <w:abstractNumId w:val="2"/>
  </w:num>
  <w:num w:numId="14" w16cid:durableId="1137721053">
    <w:abstractNumId w:val="1"/>
  </w:num>
  <w:num w:numId="15" w16cid:durableId="6947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5C"/>
    <w:rsid w:val="000C2973"/>
    <w:rsid w:val="00190480"/>
    <w:rsid w:val="002554CD"/>
    <w:rsid w:val="00293B83"/>
    <w:rsid w:val="002B4294"/>
    <w:rsid w:val="00333D0D"/>
    <w:rsid w:val="003A09CA"/>
    <w:rsid w:val="003F2628"/>
    <w:rsid w:val="004C049F"/>
    <w:rsid w:val="005000E2"/>
    <w:rsid w:val="005F7759"/>
    <w:rsid w:val="006845AA"/>
    <w:rsid w:val="00695A02"/>
    <w:rsid w:val="006A3CE7"/>
    <w:rsid w:val="008362CB"/>
    <w:rsid w:val="00893F5C"/>
    <w:rsid w:val="0089714F"/>
    <w:rsid w:val="00AB6DC6"/>
    <w:rsid w:val="00B7585A"/>
    <w:rsid w:val="00C31F8D"/>
    <w:rsid w:val="00C6554A"/>
    <w:rsid w:val="00CD639C"/>
    <w:rsid w:val="00D91B5B"/>
    <w:rsid w:val="00ED7C44"/>
    <w:rsid w:val="00F27A93"/>
    <w:rsid w:val="00F324D3"/>
    <w:rsid w:val="00F42D6E"/>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6F0E3"/>
  <w15:chartTrackingRefBased/>
  <w15:docId w15:val="{2C7D8D6E-DE93-426F-8AE4-247CFD26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tr-T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alk3">
    <w:name w:val="heading 3"/>
    <w:basedOn w:val="Normal"/>
    <w:next w:val="Normal"/>
    <w:link w:val="Bal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007789"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007789" w:themeColor="accent1" w:themeShade="BF"/>
      <w:sz w:val="24"/>
    </w:rPr>
  </w:style>
  <w:style w:type="paragraph" w:customStyle="1" w:styleId="letiimBilgileri">
    <w:name w:val="İletişim Bilgileri"/>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007789"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 Bilgi Char"/>
    <w:basedOn w:val="VarsaylanParagrafYazTipi"/>
    <w:link w:val="AltBilgi"/>
    <w:uiPriority w:val="99"/>
    <w:rsid w:val="00C6554A"/>
    <w:rPr>
      <w:caps/>
    </w:rPr>
  </w:style>
  <w:style w:type="paragraph" w:customStyle="1" w:styleId="Fotoraf">
    <w:name w:val="Fotoğraf"/>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 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007789"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GlAlntChar">
    <w:name w:val="Güçlü Alıntı Char"/>
    <w:basedOn w:val="VarsaylanParagrafYazTipi"/>
    <w:link w:val="GlAlnt"/>
    <w:uiPriority w:val="30"/>
    <w:semiHidden/>
    <w:rsid w:val="00C6554A"/>
    <w:rPr>
      <w:i/>
      <w:iCs/>
      <w:color w:val="007789" w:themeColor="accent1" w:themeShade="BF"/>
    </w:rPr>
  </w:style>
  <w:style w:type="character" w:styleId="GlBavuru">
    <w:name w:val="Intense Reference"/>
    <w:basedOn w:val="VarsaylanParagrafYazTipi"/>
    <w:uiPriority w:val="32"/>
    <w:semiHidden/>
    <w:unhideWhenUsed/>
    <w:qFormat/>
    <w:rsid w:val="00C6554A"/>
    <w:rPr>
      <w:b/>
      <w:bCs/>
      <w:caps w:val="0"/>
      <w:smallCaps/>
      <w:color w:val="007789"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007789"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semiHidden/>
    <w:unhideWhenUsed/>
    <w:rsid w:val="00C6554A"/>
    <w:rPr>
      <w:color w:val="835D00"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004F5B"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ikg\AppData\Roaming\Microsoft\Templates\Foto&#287;rafl&#305;%20&#246;&#287;renci%20raporu.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Fotoğraflı öğrenci raporu.dotx</Template>
  <TotalTime>185</TotalTime>
  <Pages>8</Pages>
  <Words>345</Words>
  <Characters>1968</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Efe Açıkgöz</dc:creator>
  <cp:keywords/>
  <dc:description/>
  <cp:lastModifiedBy>Enes Efe AÇIKGÖZ</cp:lastModifiedBy>
  <cp:revision>3</cp:revision>
  <dcterms:created xsi:type="dcterms:W3CDTF">2022-10-17T17:39:00Z</dcterms:created>
  <dcterms:modified xsi:type="dcterms:W3CDTF">2022-10-18T15:03:00Z</dcterms:modified>
</cp:coreProperties>
</file>